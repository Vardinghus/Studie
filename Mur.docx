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EA5" w:rsidRPr="00DC0D6F" w:rsidRDefault="005E0EA5" w:rsidP="00DC0D6F">
      <w:pPr>
        <w:rPr>
          <w:b/>
          <w:sz w:val="36"/>
          <w:szCs w:val="36"/>
          <w:lang w:val="da-DK"/>
        </w:rPr>
      </w:pPr>
      <w:r w:rsidRPr="00DC0D6F">
        <w:rPr>
          <w:b/>
          <w:sz w:val="36"/>
          <w:szCs w:val="36"/>
          <w:lang w:val="da-DK"/>
        </w:rPr>
        <w:t>Grundloven:</w:t>
      </w:r>
    </w:p>
    <w:p w:rsidR="005E0EA5" w:rsidRPr="005E0EA5" w:rsidRDefault="005E0EA5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1.1</w:t>
      </w:r>
      <w:r>
        <w:rPr>
          <w:lang w:val="da-DK"/>
        </w:rPr>
        <w:tab/>
        <w:t>Du valgte at spille med i B</w:t>
      </w:r>
      <w:r w:rsidR="002B005D">
        <w:rPr>
          <w:lang w:val="da-DK"/>
        </w:rPr>
        <w:t>rummespillet. Dumt! Drik et</w:t>
      </w:r>
      <w:r>
        <w:rPr>
          <w:lang w:val="da-DK"/>
        </w:rPr>
        <w:t xml:space="preserve"> kvajeglas, og ryk til start.</w:t>
      </w:r>
    </w:p>
    <w:p w:rsidR="005E0EA5" w:rsidRPr="005E0EA5" w:rsidRDefault="005E0EA5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1.2</w:t>
      </w:r>
      <w:r>
        <w:rPr>
          <w:lang w:val="da-DK"/>
        </w:rPr>
        <w:tab/>
        <w:t>Ved start i cellen stilles en øl i muren.</w:t>
      </w:r>
    </w:p>
    <w:p w:rsidR="005E0EA5" w:rsidRPr="005E0EA5" w:rsidRDefault="005E0EA5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2.1</w:t>
      </w:r>
      <w:r>
        <w:rPr>
          <w:lang w:val="da-DK"/>
        </w:rPr>
        <w:tab/>
        <w:t>Så længe du ikke er død kan du drikke.</w:t>
      </w:r>
    </w:p>
    <w:p w:rsidR="005E0EA5" w:rsidRPr="005E0EA5" w:rsidRDefault="005E0EA5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2.2</w:t>
      </w:r>
      <w:r>
        <w:rPr>
          <w:lang w:val="da-DK"/>
        </w:rPr>
        <w:tab/>
        <w:t xml:space="preserve">Kan du ikke drikke og er du levende så tag en tår (jvnf. </w:t>
      </w:r>
      <w:r w:rsidRPr="005E0EA5">
        <w:rPr>
          <w:lang w:val="da-DK"/>
        </w:rPr>
        <w:t>§</w:t>
      </w:r>
      <w:r>
        <w:rPr>
          <w:lang w:val="da-DK"/>
        </w:rPr>
        <w:t xml:space="preserve"> 2.1)</w:t>
      </w:r>
      <w:r w:rsidR="009A20FC">
        <w:rPr>
          <w:lang w:val="da-DK"/>
        </w:rPr>
        <w:t>.</w:t>
      </w:r>
    </w:p>
    <w:p w:rsidR="005E0EA5" w:rsidRPr="005E0EA5" w:rsidRDefault="005E0EA5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3.1</w:t>
      </w:r>
      <w:r>
        <w:rPr>
          <w:lang w:val="da-DK"/>
        </w:rPr>
        <w:tab/>
        <w:t>Hvis man snyder skal man drikke et glas øl</w:t>
      </w:r>
      <w:r w:rsidR="002B005D">
        <w:rPr>
          <w:lang w:val="da-DK"/>
        </w:rPr>
        <w:t>.</w:t>
      </w:r>
    </w:p>
    <w:p w:rsidR="005E0EA5" w:rsidRPr="005E0EA5" w:rsidRDefault="005E0EA5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3.2</w:t>
      </w:r>
      <w:r>
        <w:rPr>
          <w:lang w:val="da-DK"/>
        </w:rPr>
        <w:tab/>
        <w:t xml:space="preserve">Glemmes en regel, betragtes det som snyd (jvnf. </w:t>
      </w:r>
      <w:r w:rsidRPr="005E0EA5">
        <w:rPr>
          <w:lang w:val="da-DK"/>
        </w:rPr>
        <w:t>§</w:t>
      </w:r>
      <w:r>
        <w:rPr>
          <w:lang w:val="da-DK"/>
        </w:rPr>
        <w:t xml:space="preserve"> 3.1)</w:t>
      </w:r>
    </w:p>
    <w:p w:rsidR="005E0EA5" w:rsidRPr="005E0EA5" w:rsidRDefault="005E0EA5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 xml:space="preserve">3.3 </w:t>
      </w:r>
      <w:r>
        <w:rPr>
          <w:lang w:val="da-DK"/>
        </w:rPr>
        <w:tab/>
        <w:t>Man må under ingen omstændigheder vække en sovende tutor</w:t>
      </w:r>
      <w:r w:rsidR="002B005D">
        <w:rPr>
          <w:lang w:val="da-DK"/>
        </w:rPr>
        <w:t>.</w:t>
      </w:r>
    </w:p>
    <w:p w:rsidR="005E0EA5" w:rsidRPr="005E0EA5" w:rsidRDefault="005E0EA5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4.1</w:t>
      </w:r>
      <w:r>
        <w:rPr>
          <w:lang w:val="da-DK"/>
        </w:rPr>
        <w:tab/>
        <w:t>Det er ikke tilladt at spille iført shorts, sandaler og hvide tennissokker samtidig</w:t>
      </w:r>
      <w:r w:rsidR="002B005D">
        <w:rPr>
          <w:lang w:val="da-DK"/>
        </w:rPr>
        <w:t>.</w:t>
      </w:r>
      <w:r w:rsidR="00E015B6">
        <w:rPr>
          <w:lang w:val="da-DK"/>
        </w:rPr>
        <w:t xml:space="preserve"> </w:t>
      </w:r>
      <w:bookmarkStart w:id="0" w:name="_GoBack"/>
      <w:bookmarkEnd w:id="0"/>
    </w:p>
    <w:p w:rsidR="005E0EA5" w:rsidRPr="005E0EA5" w:rsidRDefault="005E0EA5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5.1</w:t>
      </w:r>
      <w:r>
        <w:rPr>
          <w:lang w:val="da-DK"/>
        </w:rPr>
        <w:tab/>
        <w:t>Lander man på et ’mur’-felt, sættes en øl i muren</w:t>
      </w:r>
      <w:r w:rsidR="002B005D">
        <w:rPr>
          <w:lang w:val="da-DK"/>
        </w:rPr>
        <w:t>.</w:t>
      </w:r>
    </w:p>
    <w:p w:rsidR="005E0EA5" w:rsidRPr="005E0EA5" w:rsidRDefault="005E0EA5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5.2</w:t>
      </w:r>
      <w:r>
        <w:rPr>
          <w:lang w:val="da-DK"/>
        </w:rPr>
        <w:tab/>
        <w:t>Lander man på et ’hul’-felt, skal man drikke af muren til man tager flasken fra munden</w:t>
      </w:r>
      <w:r w:rsidR="002B005D">
        <w:rPr>
          <w:lang w:val="da-DK"/>
        </w:rPr>
        <w:t>.</w:t>
      </w:r>
    </w:p>
    <w:p w:rsidR="005E0EA5" w:rsidRPr="005E0EA5" w:rsidRDefault="005E0EA5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5.3</w:t>
      </w:r>
      <w:r>
        <w:rPr>
          <w:lang w:val="da-DK"/>
        </w:rPr>
        <w:tab/>
        <w:t>Passerer man et sekskantet felt skal man stopper der</w:t>
      </w:r>
      <w:r w:rsidR="002B005D">
        <w:rPr>
          <w:lang w:val="da-DK"/>
        </w:rPr>
        <w:t>.</w:t>
      </w:r>
    </w:p>
    <w:p w:rsidR="005E0EA5" w:rsidRPr="005E0EA5" w:rsidRDefault="00DC0D6F" w:rsidP="009A20FC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5.4</w:t>
      </w:r>
      <w:r>
        <w:rPr>
          <w:lang w:val="da-DK"/>
        </w:rPr>
        <w:tab/>
        <w:t>Lander man på et blåt</w:t>
      </w:r>
      <w:r w:rsidR="005E0EA5">
        <w:rPr>
          <w:lang w:val="da-DK"/>
        </w:rPr>
        <w:t xml:space="preserve"> felt, skal man drikke et halvt glas og n</w:t>
      </w:r>
      <w:r w:rsidR="009A20FC">
        <w:rPr>
          <w:lang w:val="da-DK"/>
        </w:rPr>
        <w:t xml:space="preserve">år det derefter bliver ens tur </w:t>
      </w:r>
      <w:r w:rsidR="005E0EA5">
        <w:rPr>
          <w:lang w:val="da-DK"/>
        </w:rPr>
        <w:t>rykker man et felt frem.</w:t>
      </w:r>
    </w:p>
    <w:p w:rsidR="005E0EA5" w:rsidRPr="005E0EA5" w:rsidRDefault="005E0EA5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5.5</w:t>
      </w:r>
      <w:r>
        <w:rPr>
          <w:lang w:val="da-DK"/>
        </w:rPr>
        <w:tab/>
        <w:t>Lander man på et ’smiley’-felt, skal man smile til sine medspillere</w:t>
      </w:r>
      <w:r w:rsidR="002B005D">
        <w:rPr>
          <w:lang w:val="da-DK"/>
        </w:rPr>
        <w:t>.</w:t>
      </w:r>
    </w:p>
    <w:p w:rsidR="005E0EA5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5.6</w:t>
      </w:r>
      <w:r>
        <w:rPr>
          <w:lang w:val="da-DK"/>
        </w:rPr>
        <w:tab/>
        <w:t>Man møder altid Betjent Susan når man lander på et ’hjerte’-felt.</w:t>
      </w:r>
    </w:p>
    <w:p w:rsidR="002B005D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6.1</w:t>
      </w:r>
      <w:r>
        <w:rPr>
          <w:lang w:val="da-DK"/>
        </w:rPr>
        <w:tab/>
        <w:t>Når man møder Betjent Susan skal man råbe ”Åh nej!”</w:t>
      </w:r>
    </w:p>
    <w:p w:rsidR="002B005D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6.2</w:t>
      </w:r>
      <w:r>
        <w:rPr>
          <w:lang w:val="da-DK"/>
        </w:rPr>
        <w:tab/>
        <w:t>Efter et møde med Betjent Susan har du svært ved at gå, træk 2 øjne fra dit næste slag.</w:t>
      </w:r>
    </w:p>
    <w:p w:rsidR="002B005D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6.3</w:t>
      </w:r>
      <w:r>
        <w:rPr>
          <w:lang w:val="da-DK"/>
        </w:rPr>
        <w:tab/>
        <w:t>Betjent Susan er bestemt ikke fair.</w:t>
      </w:r>
    </w:p>
    <w:p w:rsidR="002B005D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7.1</w:t>
      </w:r>
      <w:r>
        <w:rPr>
          <w:lang w:val="da-DK"/>
        </w:rPr>
        <w:tab/>
        <w:t>Hvis man ikke har taget sin straf når det bliver ens tur, springes man over.</w:t>
      </w:r>
    </w:p>
    <w:p w:rsidR="002B005D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7.2</w:t>
      </w:r>
      <w:r>
        <w:rPr>
          <w:lang w:val="da-DK"/>
        </w:rPr>
        <w:tab/>
        <w:t>Hvis man ikke er færdig med sin belønning, når det bliver ens tur, spinges man over.</w:t>
      </w:r>
    </w:p>
    <w:p w:rsidR="002B005D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8.5½</w:t>
      </w:r>
      <w:r>
        <w:rPr>
          <w:lang w:val="da-DK"/>
        </w:rPr>
        <w:tab/>
        <w:t>Dette spil er bestemt ikke fair!</w:t>
      </w:r>
    </w:p>
    <w:p w:rsidR="002B005D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9.1</w:t>
      </w:r>
      <w:r>
        <w:rPr>
          <w:lang w:val="da-DK"/>
        </w:rPr>
        <w:tab/>
        <w:t>Hvis man smider ter</w:t>
      </w:r>
      <w:r w:rsidR="00DC0D6F">
        <w:rPr>
          <w:lang w:val="da-DK"/>
        </w:rPr>
        <w:t>ningen væk skal man tage</w:t>
      </w:r>
      <w:r>
        <w:rPr>
          <w:lang w:val="da-DK"/>
        </w:rPr>
        <w:t xml:space="preserve"> to kvajeglas.</w:t>
      </w:r>
    </w:p>
    <w:p w:rsidR="002B005D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9.2</w:t>
      </w:r>
      <w:r>
        <w:rPr>
          <w:lang w:val="da-DK"/>
        </w:rPr>
        <w:tab/>
        <w:t>Hvis man vælter en øl skal man tage en kvajebajer.</w:t>
      </w:r>
    </w:p>
    <w:p w:rsidR="002B005D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9.3</w:t>
      </w:r>
      <w:r>
        <w:rPr>
          <w:lang w:val="da-DK"/>
        </w:rPr>
        <w:tab/>
        <w:t>Hvis man sætter sig ned i en runde hvor man skal stå op, skal man tage to kvajeglas.</w:t>
      </w:r>
    </w:p>
    <w:p w:rsidR="002B005D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9.4</w:t>
      </w:r>
      <w:r>
        <w:rPr>
          <w:lang w:val="da-DK"/>
        </w:rPr>
        <w:tab/>
        <w:t>Hvis man spørger om hvorfor der ikke er et ’felt nr. 5’ skal man tage to kvajeglas.</w:t>
      </w:r>
    </w:p>
    <w:p w:rsidR="002B005D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 xml:space="preserve">10.1 </w:t>
      </w:r>
      <w:r>
        <w:rPr>
          <w:lang w:val="da-DK"/>
        </w:rPr>
        <w:tab/>
        <w:t>Sidemanden er medspilleren til venstre for en.</w:t>
      </w:r>
    </w:p>
    <w:p w:rsidR="002B005D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10.2</w:t>
      </w:r>
      <w:r>
        <w:rPr>
          <w:lang w:val="da-DK"/>
        </w:rPr>
        <w:tab/>
        <w:t>Hvis man har fundet gennem gangene, kender man dem, og må springe dem over.</w:t>
      </w:r>
    </w:p>
    <w:p w:rsidR="002B005D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11.1</w:t>
      </w:r>
      <w:r>
        <w:rPr>
          <w:lang w:val="da-DK"/>
        </w:rPr>
        <w:tab/>
        <w:t>Det er en æressag at brække sig.</w:t>
      </w:r>
    </w:p>
    <w:p w:rsidR="002B005D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11.2</w:t>
      </w:r>
      <w:r>
        <w:rPr>
          <w:lang w:val="da-DK"/>
        </w:rPr>
        <w:tab/>
        <w:t xml:space="preserve">Hvis man benytter murbrækkeren, rykker man tre felter frem. (jvnf. </w:t>
      </w:r>
      <w:r w:rsidRPr="002B005D">
        <w:rPr>
          <w:lang w:val="da-DK"/>
        </w:rPr>
        <w:t>§</w:t>
      </w:r>
      <w:r>
        <w:rPr>
          <w:lang w:val="da-DK"/>
        </w:rPr>
        <w:t xml:space="preserve"> 11.1)</w:t>
      </w:r>
    </w:p>
    <w:p w:rsidR="002B005D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11.3</w:t>
      </w:r>
      <w:r>
        <w:rPr>
          <w:lang w:val="da-DK"/>
        </w:rPr>
        <w:tab/>
        <w:t>Taktisk opkast belønnes med to glas øl.</w:t>
      </w:r>
    </w:p>
    <w:p w:rsidR="002B005D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11.4</w:t>
      </w:r>
      <w:r>
        <w:rPr>
          <w:lang w:val="da-DK"/>
        </w:rPr>
        <w:tab/>
        <w:t>Når man benytter murbrækkeren skal man vaske den.</w:t>
      </w:r>
    </w:p>
    <w:p w:rsidR="002B005D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11.5</w:t>
      </w:r>
      <w:r>
        <w:rPr>
          <w:lang w:val="da-DK"/>
        </w:rPr>
        <w:tab/>
        <w:t>Når man har benyttet murbrækkeren skal man gå ud og børste tænder.</w:t>
      </w:r>
    </w:p>
    <w:p w:rsidR="002B005D" w:rsidRPr="002B005D" w:rsidRDefault="002B005D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12.1</w:t>
      </w:r>
      <w:r>
        <w:rPr>
          <w:lang w:val="da-DK"/>
        </w:rPr>
        <w:tab/>
        <w:t>Man har først vundet når man har nået muren, og kommet igennem den.</w:t>
      </w:r>
    </w:p>
    <w:p w:rsidR="002B005D" w:rsidRPr="0075589F" w:rsidRDefault="0075589F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12.2</w:t>
      </w:r>
      <w:r>
        <w:rPr>
          <w:lang w:val="da-DK"/>
        </w:rPr>
        <w:tab/>
        <w:t>Muren er aldrig for stor, man skal nok få den drukket.</w:t>
      </w:r>
    </w:p>
    <w:p w:rsidR="0075589F" w:rsidRPr="0075589F" w:rsidRDefault="0075589F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13.1</w:t>
      </w:r>
      <w:r>
        <w:rPr>
          <w:lang w:val="da-DK"/>
        </w:rPr>
        <w:tab/>
        <w:t>Husk! En øl er ingenting.</w:t>
      </w:r>
    </w:p>
    <w:p w:rsidR="0075589F" w:rsidRPr="0075589F" w:rsidRDefault="0075589F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13.2</w:t>
      </w:r>
      <w:r>
        <w:rPr>
          <w:lang w:val="da-DK"/>
        </w:rPr>
        <w:tab/>
        <w:t>Lander man på et tomt felt drikkes ingenting (jvnf. 13.1)</w:t>
      </w:r>
    </w:p>
    <w:p w:rsidR="0075589F" w:rsidRPr="0075589F" w:rsidRDefault="0075589F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14.1</w:t>
      </w:r>
      <w:r>
        <w:rPr>
          <w:lang w:val="da-DK"/>
        </w:rPr>
        <w:tab/>
        <w:t>Når man laver armbøjninger må man gerne stritte med finalen (røven).</w:t>
      </w:r>
    </w:p>
    <w:p w:rsidR="0075589F" w:rsidRPr="0075589F" w:rsidRDefault="0075589F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14.2</w:t>
      </w:r>
      <w:r>
        <w:rPr>
          <w:lang w:val="da-DK"/>
        </w:rPr>
        <w:tab/>
        <w:t>Man må gerne lave armbøjninger med knæene på gulvet.</w:t>
      </w:r>
    </w:p>
    <w:p w:rsidR="0075589F" w:rsidRPr="0075589F" w:rsidRDefault="0075589F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15.1</w:t>
      </w:r>
      <w:r>
        <w:rPr>
          <w:lang w:val="da-DK"/>
        </w:rPr>
        <w:tab/>
        <w:t>Enhver afledningsmanøvre må kun bruges en gang i hvert spil</w:t>
      </w:r>
    </w:p>
    <w:p w:rsidR="0075589F" w:rsidRPr="0075589F" w:rsidRDefault="0075589F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16.1</w:t>
      </w:r>
      <w:r>
        <w:rPr>
          <w:lang w:val="da-DK"/>
        </w:rPr>
        <w:tab/>
        <w:t xml:space="preserve">Hvis man mangler en medspiller under en fællesskål, må </w:t>
      </w:r>
      <w:r w:rsidR="00DC0D6F">
        <w:rPr>
          <w:lang w:val="da-DK"/>
        </w:rPr>
        <w:t xml:space="preserve">man tage den om, når spilleren </w:t>
      </w:r>
      <w:r>
        <w:rPr>
          <w:lang w:val="da-DK"/>
        </w:rPr>
        <w:t>er klar</w:t>
      </w:r>
    </w:p>
    <w:p w:rsidR="0075589F" w:rsidRPr="0075589F" w:rsidRDefault="0075589F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17.1</w:t>
      </w:r>
      <w:r>
        <w:rPr>
          <w:lang w:val="da-DK"/>
        </w:rPr>
        <w:tab/>
        <w:t>Hvis der er en udefrakommende der siger ”Stille” skal næste sætning råbes</w:t>
      </w:r>
    </w:p>
    <w:p w:rsidR="0075589F" w:rsidRPr="001A6863" w:rsidRDefault="0075589F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17.2</w:t>
      </w:r>
      <w:r>
        <w:rPr>
          <w:lang w:val="da-DK"/>
        </w:rPr>
        <w:tab/>
      </w:r>
      <w:r w:rsidR="001A6863">
        <w:rPr>
          <w:lang w:val="da-DK"/>
        </w:rPr>
        <w:t>Hvis en spiller lander på et ”skål i skuret”-felt, skal denne sige ”skål i skuret”</w:t>
      </w:r>
    </w:p>
    <w:p w:rsidR="001A6863" w:rsidRPr="001A6863" w:rsidRDefault="001A6863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17.3</w:t>
      </w:r>
      <w:r>
        <w:rPr>
          <w:lang w:val="da-DK"/>
        </w:rPr>
        <w:tab/>
        <w:t>Hvis en spiller siger ”skål i skuret” skal alle ud og skåle ved skuret</w:t>
      </w:r>
    </w:p>
    <w:p w:rsidR="001A6863" w:rsidRPr="001A6863" w:rsidRDefault="001A6863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18.1</w:t>
      </w:r>
      <w:r>
        <w:rPr>
          <w:lang w:val="da-DK"/>
        </w:rPr>
        <w:tab/>
        <w:t>To glas øl, svarer til et glas vin</w:t>
      </w:r>
    </w:p>
    <w:p w:rsidR="001A6863" w:rsidRPr="001A6863" w:rsidRDefault="001A6863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18.2</w:t>
      </w:r>
      <w:r>
        <w:rPr>
          <w:lang w:val="da-DK"/>
        </w:rPr>
        <w:tab/>
        <w:t>Et glas vin svarer til en drink</w:t>
      </w:r>
    </w:p>
    <w:p w:rsidR="001A6863" w:rsidRPr="001A6863" w:rsidRDefault="001A6863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18.3</w:t>
      </w:r>
      <w:r>
        <w:rPr>
          <w:lang w:val="da-DK"/>
        </w:rPr>
        <w:tab/>
        <w:t>En drink svarer til to glas øl</w:t>
      </w:r>
    </w:p>
    <w:p w:rsidR="001A6863" w:rsidRPr="001A6863" w:rsidRDefault="001A6863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>
        <w:rPr>
          <w:lang w:val="da-DK"/>
        </w:rPr>
        <w:t>19.1</w:t>
      </w:r>
      <w:r>
        <w:rPr>
          <w:lang w:val="da-DK"/>
        </w:rPr>
        <w:tab/>
        <w:t>Hvis din fætter fra Als når til muren, må man gerne begynde at drikke den væk</w:t>
      </w:r>
    </w:p>
    <w:p w:rsidR="0075589F" w:rsidRPr="001A6863" w:rsidRDefault="001A6863" w:rsidP="00DC0D6F">
      <w:pPr>
        <w:pStyle w:val="Listeafsnit"/>
        <w:numPr>
          <w:ilvl w:val="0"/>
          <w:numId w:val="4"/>
        </w:numPr>
        <w:rPr>
          <w:b/>
          <w:lang w:val="da-DK"/>
        </w:rPr>
      </w:pPr>
      <w:r w:rsidRPr="001A6863">
        <w:rPr>
          <w:lang w:val="da-DK"/>
        </w:rPr>
        <w:t>19.2</w:t>
      </w:r>
      <w:r w:rsidRPr="001A6863">
        <w:rPr>
          <w:lang w:val="da-DK"/>
        </w:rPr>
        <w:tab/>
        <w:t>Du har først vundet når både du og din fætter fra Als er sluppet ud.</w:t>
      </w:r>
    </w:p>
    <w:p w:rsidR="001A6863" w:rsidRDefault="001A6863" w:rsidP="00DC0D6F">
      <w:pPr>
        <w:rPr>
          <w:b/>
          <w:lang w:val="da-DK"/>
        </w:rPr>
      </w:pPr>
    </w:p>
    <w:p w:rsidR="001A6863" w:rsidRDefault="001A6863" w:rsidP="00DC0D6F">
      <w:pPr>
        <w:rPr>
          <w:b/>
          <w:lang w:val="da-DK"/>
        </w:rPr>
      </w:pPr>
    </w:p>
    <w:p w:rsidR="00DC0D6F" w:rsidRDefault="00DC0D6F" w:rsidP="00DC0D6F">
      <w:pPr>
        <w:rPr>
          <w:b/>
          <w:lang w:val="da-DK"/>
        </w:rPr>
      </w:pPr>
    </w:p>
    <w:p w:rsidR="00DC0D6F" w:rsidRDefault="00DC0D6F" w:rsidP="00DC0D6F">
      <w:pPr>
        <w:rPr>
          <w:b/>
          <w:lang w:val="da-DK"/>
        </w:rPr>
      </w:pPr>
    </w:p>
    <w:p w:rsidR="00DC0D6F" w:rsidRDefault="00DC0D6F" w:rsidP="00DC0D6F">
      <w:pPr>
        <w:rPr>
          <w:b/>
          <w:sz w:val="36"/>
          <w:szCs w:val="36"/>
          <w:lang w:val="da-DK"/>
        </w:rPr>
      </w:pPr>
      <w:r>
        <w:rPr>
          <w:b/>
          <w:sz w:val="36"/>
          <w:szCs w:val="36"/>
          <w:lang w:val="da-DK"/>
        </w:rPr>
        <w:t>Felter for Muren</w:t>
      </w:r>
    </w:p>
    <w:p w:rsidR="00DC0D6F" w:rsidRPr="00DC0D6F" w:rsidRDefault="00DC0D6F" w:rsidP="00DC0D6F">
      <w:pPr>
        <w:rPr>
          <w:b/>
          <w:sz w:val="36"/>
          <w:szCs w:val="36"/>
          <w:lang w:val="da-DK"/>
        </w:rPr>
      </w:pPr>
    </w:p>
    <w:p w:rsidR="001A6863" w:rsidRDefault="001A6863" w:rsidP="00DC0D6F">
      <w:pPr>
        <w:rPr>
          <w:b/>
          <w:lang w:val="da-DK"/>
        </w:rPr>
      </w:pPr>
      <w:r>
        <w:rPr>
          <w:b/>
          <w:lang w:val="da-DK"/>
        </w:rPr>
        <w:t>Første etape – Cellen:</w:t>
      </w:r>
    </w:p>
    <w:p w:rsidR="00511767" w:rsidRPr="00321F60" w:rsidRDefault="00321F60" w:rsidP="00DC0D6F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Startcellen</w:t>
      </w:r>
    </w:p>
    <w:p w:rsidR="001A6863" w:rsidRPr="001A6863" w:rsidRDefault="001A6863" w:rsidP="00DC0D6F">
      <w:pPr>
        <w:pStyle w:val="Listeafsnit"/>
        <w:numPr>
          <w:ilvl w:val="0"/>
          <w:numId w:val="6"/>
        </w:numPr>
        <w:rPr>
          <w:b/>
          <w:lang w:val="da-DK"/>
        </w:rPr>
      </w:pPr>
      <w:r>
        <w:rPr>
          <w:lang w:val="da-DK"/>
        </w:rPr>
        <w:t>Fængselsmaden giver dig dårlig mave, gå på toilettet og drik et glas øl</w:t>
      </w:r>
      <w:r w:rsidR="00512BB8">
        <w:rPr>
          <w:lang w:val="da-DK"/>
        </w:rPr>
        <w:t>.</w:t>
      </w:r>
    </w:p>
    <w:p w:rsidR="001A6863" w:rsidRPr="001A6863" w:rsidRDefault="001A6863" w:rsidP="00DC0D6F">
      <w:pPr>
        <w:pStyle w:val="Listeafsnit"/>
        <w:numPr>
          <w:ilvl w:val="0"/>
          <w:numId w:val="6"/>
        </w:numPr>
        <w:rPr>
          <w:b/>
          <w:lang w:val="da-DK"/>
        </w:rPr>
      </w:pPr>
      <w:r>
        <w:rPr>
          <w:lang w:val="da-DK"/>
        </w:rPr>
        <w:t>Du hjælper en kammerat ved at lave en afledningsmanøvre. Gør noget der får hele rummets opmærksomhed.</w:t>
      </w:r>
    </w:p>
    <w:p w:rsidR="001A6863" w:rsidRPr="001A6863" w:rsidRDefault="001A6863" w:rsidP="00DC0D6F">
      <w:pPr>
        <w:pStyle w:val="Listeafsnit"/>
        <w:numPr>
          <w:ilvl w:val="0"/>
          <w:numId w:val="6"/>
        </w:numPr>
        <w:rPr>
          <w:b/>
          <w:lang w:val="da-DK"/>
        </w:rPr>
      </w:pPr>
      <w:r>
        <w:rPr>
          <w:lang w:val="da-DK"/>
        </w:rPr>
        <w:t>Du grav</w:t>
      </w:r>
      <w:r w:rsidR="009A20FC">
        <w:rPr>
          <w:lang w:val="da-DK"/>
        </w:rPr>
        <w:t>er i cellegulvet til dine negle</w:t>
      </w:r>
      <w:r>
        <w:rPr>
          <w:lang w:val="da-DK"/>
        </w:rPr>
        <w:t xml:space="preserve"> falder af. Hold den ene hånd i lommen for at skjul</w:t>
      </w:r>
      <w:r w:rsidR="009A20FC">
        <w:rPr>
          <w:lang w:val="da-DK"/>
        </w:rPr>
        <w:t>e den. Hvis du tager den op ad l</w:t>
      </w:r>
      <w:r>
        <w:rPr>
          <w:lang w:val="da-DK"/>
        </w:rPr>
        <w:t>omme</w:t>
      </w:r>
      <w:r w:rsidR="009A20FC">
        <w:rPr>
          <w:lang w:val="da-DK"/>
        </w:rPr>
        <w:t>n før du kommer ud af cellen, ry</w:t>
      </w:r>
      <w:r>
        <w:rPr>
          <w:lang w:val="da-DK"/>
        </w:rPr>
        <w:t>ger du i arbejdslejren</w:t>
      </w:r>
      <w:r w:rsidR="004F65F1">
        <w:rPr>
          <w:lang w:val="da-DK"/>
        </w:rPr>
        <w:t xml:space="preserve"> </w:t>
      </w:r>
      <w:r w:rsidR="009A20FC">
        <w:rPr>
          <w:lang w:val="da-DK"/>
        </w:rPr>
        <w:t>(felt 7, G</w:t>
      </w:r>
      <w:r w:rsidR="00082CCC">
        <w:rPr>
          <w:lang w:val="da-DK"/>
        </w:rPr>
        <w:t>ården)</w:t>
      </w:r>
      <w:r w:rsidR="009A20FC">
        <w:rPr>
          <w:lang w:val="da-DK"/>
        </w:rPr>
        <w:t xml:space="preserve"> o</w:t>
      </w:r>
      <w:r>
        <w:rPr>
          <w:lang w:val="da-DK"/>
        </w:rPr>
        <w:t>g derefter tilbage til felt 3.</w:t>
      </w:r>
    </w:p>
    <w:p w:rsidR="001A6863" w:rsidRPr="001A6863" w:rsidRDefault="001A6863" w:rsidP="00DC0D6F">
      <w:pPr>
        <w:pStyle w:val="Listeafsnit"/>
        <w:numPr>
          <w:ilvl w:val="0"/>
          <w:numId w:val="6"/>
        </w:numPr>
        <w:rPr>
          <w:b/>
          <w:lang w:val="da-DK"/>
        </w:rPr>
      </w:pPr>
      <w:r>
        <w:rPr>
          <w:lang w:val="da-DK"/>
        </w:rPr>
        <w:t>Du prøver at slå en vagt ned, han var desværre ikke alene. For at stoppe dig bruger de brandslangen. Drik et glas øl og put noget af det i hovedet</w:t>
      </w:r>
      <w:r w:rsidR="00512BB8">
        <w:rPr>
          <w:lang w:val="da-DK"/>
        </w:rPr>
        <w:t>.</w:t>
      </w:r>
    </w:p>
    <w:p w:rsidR="001A6863" w:rsidRPr="001A6863" w:rsidRDefault="001A6863" w:rsidP="00DC0D6F">
      <w:pPr>
        <w:pStyle w:val="Listeafsnit"/>
        <w:numPr>
          <w:ilvl w:val="0"/>
          <w:numId w:val="6"/>
        </w:numPr>
        <w:rPr>
          <w:b/>
          <w:lang w:val="da-DK"/>
        </w:rPr>
      </w:pPr>
      <w:r>
        <w:rPr>
          <w:lang w:val="da-DK"/>
        </w:rPr>
        <w:t>???</w:t>
      </w:r>
    </w:p>
    <w:p w:rsidR="001A6863" w:rsidRPr="001A6863" w:rsidRDefault="001A6863" w:rsidP="00DC0D6F">
      <w:pPr>
        <w:pStyle w:val="Listeafsnit"/>
        <w:numPr>
          <w:ilvl w:val="0"/>
          <w:numId w:val="6"/>
        </w:numPr>
        <w:rPr>
          <w:b/>
          <w:lang w:val="da-DK"/>
        </w:rPr>
      </w:pPr>
      <w:r>
        <w:rPr>
          <w:lang w:val="da-DK"/>
        </w:rPr>
        <w:t>Du prøver at bestikke en vagt</w:t>
      </w:r>
      <w:r w:rsidR="004F65F1">
        <w:rPr>
          <w:lang w:val="da-DK"/>
        </w:rPr>
        <w:t>. Du og en tutor drikker hver et</w:t>
      </w:r>
      <w:r>
        <w:rPr>
          <w:lang w:val="da-DK"/>
        </w:rPr>
        <w:t xml:space="preserve"> glas øl, hvis det lykkedes ryk tre felter frem, ellers ryk tilbage til start.</w:t>
      </w:r>
    </w:p>
    <w:p w:rsidR="001A6863" w:rsidRPr="001A6863" w:rsidRDefault="001A6863" w:rsidP="00DC0D6F">
      <w:pPr>
        <w:pStyle w:val="Listeafsnit"/>
        <w:numPr>
          <w:ilvl w:val="0"/>
          <w:numId w:val="6"/>
        </w:numPr>
        <w:rPr>
          <w:b/>
          <w:lang w:val="da-DK"/>
        </w:rPr>
      </w:pPr>
      <w:r>
        <w:rPr>
          <w:lang w:val="da-DK"/>
        </w:rPr>
        <w:t>Det er tid til gårdtur. Gå udenfor og drik et glas øl</w:t>
      </w:r>
      <w:r w:rsidR="00512BB8">
        <w:rPr>
          <w:lang w:val="da-DK"/>
        </w:rPr>
        <w:t>.</w:t>
      </w:r>
    </w:p>
    <w:p w:rsidR="001A6863" w:rsidRPr="001A6863" w:rsidRDefault="001A6863" w:rsidP="00DC0D6F">
      <w:pPr>
        <w:pStyle w:val="Listeafsnit"/>
        <w:numPr>
          <w:ilvl w:val="0"/>
          <w:numId w:val="6"/>
        </w:numPr>
        <w:rPr>
          <w:b/>
          <w:lang w:val="da-DK"/>
        </w:rPr>
      </w:pPr>
      <w:r>
        <w:rPr>
          <w:lang w:val="da-DK"/>
        </w:rPr>
        <w:t>Du sætter dig fortvivlet alene og drikker et glas øl</w:t>
      </w:r>
      <w:r w:rsidR="00512BB8">
        <w:rPr>
          <w:lang w:val="da-DK"/>
        </w:rPr>
        <w:t>.</w:t>
      </w:r>
    </w:p>
    <w:p w:rsidR="001A6863" w:rsidRPr="004F65F1" w:rsidRDefault="001A6863" w:rsidP="00DC0D6F">
      <w:pPr>
        <w:pStyle w:val="Listeafsnit"/>
        <w:numPr>
          <w:ilvl w:val="0"/>
          <w:numId w:val="6"/>
        </w:numPr>
        <w:rPr>
          <w:b/>
          <w:lang w:val="da-DK"/>
        </w:rPr>
      </w:pPr>
      <w:r>
        <w:rPr>
          <w:lang w:val="da-DK"/>
        </w:rPr>
        <w:t>Du prøver at flygte gennem toilettet, men først skal der tømmes, bund resten af din øl, og slå derefter med en terning. Hvis du slår 4 eller 6 klarer du turen, og ryger direkte i arbejdslejren</w:t>
      </w:r>
      <w:r w:rsidR="00606F5E">
        <w:rPr>
          <w:lang w:val="da-DK"/>
        </w:rPr>
        <w:t xml:space="preserve"> (felt 7, Gården)</w:t>
      </w:r>
      <w:r w:rsidR="00512BB8">
        <w:rPr>
          <w:lang w:val="da-DK"/>
        </w:rPr>
        <w:t>.</w:t>
      </w:r>
    </w:p>
    <w:p w:rsidR="004F65F1" w:rsidRPr="004F65F1" w:rsidRDefault="004F65F1" w:rsidP="00DC0D6F">
      <w:pPr>
        <w:pStyle w:val="Listeafsnit"/>
        <w:numPr>
          <w:ilvl w:val="0"/>
          <w:numId w:val="6"/>
        </w:numPr>
        <w:rPr>
          <w:b/>
          <w:lang w:val="da-DK"/>
        </w:rPr>
      </w:pPr>
      <w:r>
        <w:rPr>
          <w:lang w:val="da-DK"/>
        </w:rPr>
        <w:t>Du prøver at grave dig gennem din cellevæg, på den anden side møder du fængselsinspektøren, gå i isolation og drik to glas øl.</w:t>
      </w:r>
    </w:p>
    <w:p w:rsidR="004F65F1" w:rsidRPr="004F65F1" w:rsidRDefault="004F65F1" w:rsidP="00DC0D6F">
      <w:pPr>
        <w:pStyle w:val="Listeafsnit"/>
        <w:numPr>
          <w:ilvl w:val="0"/>
          <w:numId w:val="6"/>
        </w:numPr>
        <w:rPr>
          <w:b/>
          <w:lang w:val="da-DK"/>
        </w:rPr>
      </w:pPr>
      <w:r>
        <w:rPr>
          <w:lang w:val="da-DK"/>
        </w:rPr>
        <w:t xml:space="preserve">Du lejer en bulldozer til at lave hul i muren, desværre er chaufføren stiv, så han rammer nabocellen. Sidemanden drikker (jvnf </w:t>
      </w:r>
      <w:r w:rsidRPr="004F65F1">
        <w:rPr>
          <w:lang w:val="da-DK"/>
        </w:rPr>
        <w:t>§</w:t>
      </w:r>
      <w:r>
        <w:rPr>
          <w:lang w:val="da-DK"/>
        </w:rPr>
        <w:t xml:space="preserve"> 5.2) af muren, og rykker tre felter frem.</w:t>
      </w:r>
    </w:p>
    <w:p w:rsidR="004F65F1" w:rsidRPr="00720D4D" w:rsidRDefault="004F65F1" w:rsidP="00DC0D6F">
      <w:pPr>
        <w:pStyle w:val="Listeafsnit"/>
        <w:numPr>
          <w:ilvl w:val="0"/>
          <w:numId w:val="6"/>
        </w:numPr>
        <w:rPr>
          <w:b/>
          <w:lang w:val="da-DK"/>
        </w:rPr>
      </w:pPr>
      <w:r>
        <w:rPr>
          <w:lang w:val="da-DK"/>
        </w:rPr>
        <w:t>Du prøver at flygte ud gennem vinduet, men Åh Nej! Du bliver taget i gården af Betjent Susan, ryk til gårdstursfeltet (felt 7) og derefter til start</w:t>
      </w:r>
      <w:r w:rsidR="00512BB8">
        <w:rPr>
          <w:lang w:val="da-DK"/>
        </w:rPr>
        <w:t>.</w:t>
      </w:r>
    </w:p>
    <w:p w:rsidR="00720D4D" w:rsidRDefault="00720D4D" w:rsidP="00DC0D6F">
      <w:pPr>
        <w:rPr>
          <w:b/>
          <w:lang w:val="da-DK"/>
        </w:rPr>
      </w:pPr>
    </w:p>
    <w:p w:rsidR="00DC0D6F" w:rsidRDefault="00720D4D" w:rsidP="00DC0D6F">
      <w:pPr>
        <w:rPr>
          <w:b/>
          <w:lang w:val="da-DK"/>
        </w:rPr>
      </w:pPr>
      <w:r>
        <w:rPr>
          <w:b/>
          <w:lang w:val="da-DK"/>
        </w:rPr>
        <w:t>Anden etape – Dødsgangene</w:t>
      </w:r>
    </w:p>
    <w:p w:rsidR="00720D4D" w:rsidRPr="00720D4D" w:rsidRDefault="00720D4D" w:rsidP="00DC0D6F">
      <w:pPr>
        <w:pStyle w:val="Listeafsnit"/>
        <w:numPr>
          <w:ilvl w:val="0"/>
          <w:numId w:val="8"/>
        </w:numPr>
        <w:rPr>
          <w:b/>
          <w:lang w:val="da-DK"/>
        </w:rPr>
      </w:pPr>
      <w:r>
        <w:rPr>
          <w:lang w:val="da-DK"/>
        </w:rPr>
        <w:t>Du må f</w:t>
      </w:r>
      <w:r w:rsidR="002E6839">
        <w:rPr>
          <w:lang w:val="da-DK"/>
        </w:rPr>
        <w:t>orklæde dig for at komme videre;</w:t>
      </w:r>
      <w:r>
        <w:rPr>
          <w:lang w:val="da-DK"/>
        </w:rPr>
        <w:t xml:space="preserve"> skift tøj og kom t</w:t>
      </w:r>
      <w:r w:rsidR="00DC0D6F">
        <w:rPr>
          <w:lang w:val="da-DK"/>
        </w:rPr>
        <w:t>ilbage. Hvis spillerne ved bordet</w:t>
      </w:r>
      <w:r>
        <w:rPr>
          <w:lang w:val="da-DK"/>
        </w:rPr>
        <w:t xml:space="preserve"> stadig kan genkende dig, drikker du et glas øl</w:t>
      </w:r>
      <w:r w:rsidR="002E6839">
        <w:rPr>
          <w:lang w:val="da-DK"/>
        </w:rPr>
        <w:t>.</w:t>
      </w:r>
    </w:p>
    <w:p w:rsidR="00720D4D" w:rsidRPr="00720D4D" w:rsidRDefault="00720D4D" w:rsidP="00DC0D6F">
      <w:pPr>
        <w:pStyle w:val="Listeafsnit"/>
        <w:numPr>
          <w:ilvl w:val="0"/>
          <w:numId w:val="8"/>
        </w:numPr>
        <w:rPr>
          <w:b/>
          <w:lang w:val="da-DK"/>
        </w:rPr>
      </w:pPr>
      <w:r>
        <w:rPr>
          <w:lang w:val="da-DK"/>
        </w:rPr>
        <w:t>Du finder kapellet og beslutter dig for at synge en lille sang</w:t>
      </w:r>
      <w:r w:rsidR="002E6839">
        <w:rPr>
          <w:lang w:val="da-DK"/>
        </w:rPr>
        <w:t>.</w:t>
      </w:r>
    </w:p>
    <w:p w:rsidR="00720D4D" w:rsidRPr="00720D4D" w:rsidRDefault="00720D4D" w:rsidP="00DC0D6F">
      <w:pPr>
        <w:pStyle w:val="Listeafsnit"/>
        <w:numPr>
          <w:ilvl w:val="0"/>
          <w:numId w:val="8"/>
        </w:numPr>
        <w:rPr>
          <w:b/>
          <w:lang w:val="da-DK"/>
        </w:rPr>
      </w:pPr>
      <w:r>
        <w:rPr>
          <w:lang w:val="da-DK"/>
        </w:rPr>
        <w:t>Du er ved en fejltagelse kommet til gymnastiksalen. Tag 10 armbøjninger. Du er nu meget tørstig, drik et glas øl</w:t>
      </w:r>
      <w:r w:rsidR="002E6839">
        <w:rPr>
          <w:lang w:val="da-DK"/>
        </w:rPr>
        <w:t>.</w:t>
      </w:r>
    </w:p>
    <w:p w:rsidR="00720D4D" w:rsidRPr="00720D4D" w:rsidRDefault="009E0281" w:rsidP="00DC0D6F">
      <w:pPr>
        <w:pStyle w:val="Listeafsnit"/>
        <w:numPr>
          <w:ilvl w:val="0"/>
          <w:numId w:val="8"/>
        </w:numPr>
        <w:rPr>
          <w:b/>
          <w:lang w:val="da-DK"/>
        </w:rPr>
      </w:pPr>
      <w:r>
        <w:rPr>
          <w:lang w:val="da-DK"/>
        </w:rPr>
        <w:t>Du kommer til B</w:t>
      </w:r>
      <w:r w:rsidR="00720D4D">
        <w:rPr>
          <w:lang w:val="da-DK"/>
        </w:rPr>
        <w:t>jørnebandens celle, de overtaler dig til at hjælpe de</w:t>
      </w:r>
      <w:r w:rsidR="002E6839">
        <w:rPr>
          <w:lang w:val="da-DK"/>
        </w:rPr>
        <w:t xml:space="preserve">m med at </w:t>
      </w:r>
      <w:r w:rsidR="002E6839" w:rsidRPr="00606F5E">
        <w:rPr>
          <w:lang w:val="da-DK"/>
        </w:rPr>
        <w:t>plynd</w:t>
      </w:r>
      <w:r w:rsidR="00606F5E" w:rsidRPr="00606F5E">
        <w:rPr>
          <w:lang w:val="da-DK"/>
        </w:rPr>
        <w:t>r</w:t>
      </w:r>
      <w:r w:rsidR="002E6839" w:rsidRPr="00606F5E">
        <w:rPr>
          <w:lang w:val="da-DK"/>
        </w:rPr>
        <w:t>e</w:t>
      </w:r>
      <w:r w:rsidR="002E6839">
        <w:rPr>
          <w:lang w:val="da-DK"/>
        </w:rPr>
        <w:t xml:space="preserve"> Joachim Von And. D</w:t>
      </w:r>
      <w:r w:rsidR="00720D4D">
        <w:rPr>
          <w:lang w:val="da-DK"/>
        </w:rPr>
        <w:t>u mister en tur pga. omfattende planlægning</w:t>
      </w:r>
      <w:r w:rsidR="002E6839">
        <w:rPr>
          <w:lang w:val="da-DK"/>
        </w:rPr>
        <w:t>.</w:t>
      </w:r>
    </w:p>
    <w:p w:rsidR="00720D4D" w:rsidRPr="00720D4D" w:rsidRDefault="00720D4D" w:rsidP="00DC0D6F">
      <w:pPr>
        <w:pStyle w:val="Listeafsnit"/>
        <w:numPr>
          <w:ilvl w:val="0"/>
          <w:numId w:val="8"/>
        </w:numPr>
        <w:rPr>
          <w:b/>
          <w:lang w:val="da-DK"/>
        </w:rPr>
      </w:pPr>
      <w:r>
        <w:rPr>
          <w:lang w:val="da-DK"/>
        </w:rPr>
        <w:t>Du åbner døren til et mørkt rum. Da du tænder lyset opdager du</w:t>
      </w:r>
      <w:r w:rsidR="002E6839">
        <w:rPr>
          <w:lang w:val="da-DK"/>
        </w:rPr>
        <w:t>,</w:t>
      </w:r>
      <w:r>
        <w:rPr>
          <w:lang w:val="da-DK"/>
        </w:rPr>
        <w:t xml:space="preserve"> at du er kommet til øldepotet. Drik to glas øl og vent en omgang. Du tag</w:t>
      </w:r>
      <w:r w:rsidR="002E6839">
        <w:rPr>
          <w:lang w:val="da-DK"/>
        </w:rPr>
        <w:t>er selvfølgelig forsyninger med;</w:t>
      </w:r>
      <w:r>
        <w:rPr>
          <w:lang w:val="da-DK"/>
        </w:rPr>
        <w:t xml:space="preserve"> sæt en øl i muren.</w:t>
      </w:r>
    </w:p>
    <w:p w:rsidR="00720D4D" w:rsidRPr="00511767" w:rsidRDefault="00720D4D" w:rsidP="00DC0D6F">
      <w:pPr>
        <w:pStyle w:val="Listeafsnit"/>
        <w:numPr>
          <w:ilvl w:val="0"/>
          <w:numId w:val="8"/>
        </w:numPr>
        <w:rPr>
          <w:b/>
          <w:lang w:val="da-DK"/>
        </w:rPr>
      </w:pPr>
      <w:r>
        <w:rPr>
          <w:lang w:val="da-DK"/>
        </w:rPr>
        <w:t xml:space="preserve">Du tænder en smøg, men det </w:t>
      </w:r>
      <w:r w:rsidR="002E6839">
        <w:rPr>
          <w:lang w:val="da-DK"/>
        </w:rPr>
        <w:t>sætter sprinkler</w:t>
      </w:r>
      <w:r w:rsidR="00511767">
        <w:rPr>
          <w:lang w:val="da-DK"/>
        </w:rPr>
        <w:t>anlægget i gang. Alle spillere drikker et glas øl.</w:t>
      </w:r>
    </w:p>
    <w:p w:rsidR="00511767" w:rsidRPr="00511767" w:rsidRDefault="002E6839" w:rsidP="00DC0D6F">
      <w:pPr>
        <w:pStyle w:val="Listeafsnit"/>
        <w:numPr>
          <w:ilvl w:val="0"/>
          <w:numId w:val="8"/>
        </w:numPr>
        <w:rPr>
          <w:b/>
          <w:lang w:val="da-DK"/>
        </w:rPr>
      </w:pPr>
      <w:r>
        <w:rPr>
          <w:lang w:val="da-DK"/>
        </w:rPr>
        <w:t>Du er kommet til en blindgyde. D</w:t>
      </w:r>
      <w:r w:rsidR="00511767">
        <w:rPr>
          <w:lang w:val="da-DK"/>
        </w:rPr>
        <w:t>u sætter dig og ligger ny taktik over et glas øl.</w:t>
      </w:r>
    </w:p>
    <w:p w:rsidR="00511767" w:rsidRPr="00511767" w:rsidRDefault="00511767" w:rsidP="00DC0D6F">
      <w:pPr>
        <w:pStyle w:val="Listeafsnit"/>
        <w:numPr>
          <w:ilvl w:val="0"/>
          <w:numId w:val="8"/>
        </w:numPr>
        <w:rPr>
          <w:b/>
          <w:lang w:val="da-DK"/>
        </w:rPr>
      </w:pPr>
      <w:r>
        <w:rPr>
          <w:lang w:val="da-DK"/>
        </w:rPr>
        <w:t>Åh nej! Du træder ind i tæskerummet. Betjent Susan spænder dig fast på pinebænken. Tag 10 mavebøjninger og drik en tår øl i</w:t>
      </w:r>
      <w:r w:rsidR="002E6839">
        <w:rPr>
          <w:lang w:val="da-DK"/>
        </w:rPr>
        <w:t xml:space="preserve"> </w:t>
      </w:r>
      <w:r>
        <w:rPr>
          <w:lang w:val="da-DK"/>
        </w:rPr>
        <w:t>mellem hver. Du har nu svært</w:t>
      </w:r>
      <w:r w:rsidR="002E6839">
        <w:rPr>
          <w:lang w:val="da-DK"/>
        </w:rPr>
        <w:t xml:space="preserve"> ved at gå; </w:t>
      </w:r>
      <w:r w:rsidR="009705DA">
        <w:rPr>
          <w:lang w:val="da-DK"/>
        </w:rPr>
        <w:t>træk 2 øjne fra dit</w:t>
      </w:r>
      <w:r>
        <w:rPr>
          <w:lang w:val="da-DK"/>
        </w:rPr>
        <w:t xml:space="preserve"> næs</w:t>
      </w:r>
      <w:r w:rsidR="009705DA">
        <w:rPr>
          <w:lang w:val="da-DK"/>
        </w:rPr>
        <w:t>te</w:t>
      </w:r>
      <w:r>
        <w:rPr>
          <w:lang w:val="da-DK"/>
        </w:rPr>
        <w:t xml:space="preserve"> slag.</w:t>
      </w:r>
    </w:p>
    <w:p w:rsidR="00511767" w:rsidRPr="00511767" w:rsidRDefault="00511767" w:rsidP="00DC0D6F">
      <w:pPr>
        <w:pStyle w:val="Listeafsnit"/>
        <w:numPr>
          <w:ilvl w:val="0"/>
          <w:numId w:val="8"/>
        </w:numPr>
        <w:rPr>
          <w:b/>
          <w:lang w:val="da-DK"/>
        </w:rPr>
      </w:pPr>
      <w:r>
        <w:rPr>
          <w:lang w:val="da-DK"/>
        </w:rPr>
        <w:t xml:space="preserve">Du træder ved </w:t>
      </w:r>
      <w:r w:rsidR="002E6839">
        <w:rPr>
          <w:lang w:val="da-DK"/>
        </w:rPr>
        <w:t>en fejltagelse ind i Hannibal the Cannibal</w:t>
      </w:r>
      <w:r w:rsidR="00BA6B4D">
        <w:rPr>
          <w:lang w:val="da-DK"/>
        </w:rPr>
        <w:t>s</w:t>
      </w:r>
      <w:r>
        <w:rPr>
          <w:lang w:val="da-DK"/>
        </w:rPr>
        <w:t xml:space="preserve"> </w:t>
      </w:r>
      <w:r w:rsidR="002E6839">
        <w:rPr>
          <w:lang w:val="da-DK"/>
        </w:rPr>
        <w:t>celle... det var dumt. Drik to kvaje</w:t>
      </w:r>
      <w:r>
        <w:rPr>
          <w:lang w:val="da-DK"/>
        </w:rPr>
        <w:t>glas</w:t>
      </w:r>
      <w:r w:rsidR="002E6839">
        <w:rPr>
          <w:lang w:val="da-DK"/>
        </w:rPr>
        <w:t>.</w:t>
      </w:r>
    </w:p>
    <w:p w:rsidR="00511767" w:rsidRPr="00511767" w:rsidRDefault="009705DA" w:rsidP="00DC0D6F">
      <w:pPr>
        <w:pStyle w:val="Listeafsnit"/>
        <w:numPr>
          <w:ilvl w:val="0"/>
          <w:numId w:val="8"/>
        </w:numPr>
        <w:rPr>
          <w:b/>
          <w:lang w:val="da-DK"/>
        </w:rPr>
      </w:pPr>
      <w:r>
        <w:rPr>
          <w:lang w:val="da-DK"/>
        </w:rPr>
        <w:t>Kvajpande...</w:t>
      </w:r>
      <w:r w:rsidR="002E6839">
        <w:rPr>
          <w:lang w:val="da-DK"/>
        </w:rPr>
        <w:t xml:space="preserve"> du jub</w:t>
      </w:r>
      <w:r>
        <w:rPr>
          <w:lang w:val="da-DK"/>
        </w:rPr>
        <w:t>l</w:t>
      </w:r>
      <w:r w:rsidR="00511767">
        <w:rPr>
          <w:lang w:val="da-DK"/>
        </w:rPr>
        <w:t>er højt af glæde da du ser udgangen i det fjerne. Vagterne lægger dig i fodlænker og tager dig straks. Du bliver sendt til dødsgangen</w:t>
      </w:r>
      <w:r w:rsidR="002E6839">
        <w:rPr>
          <w:lang w:val="da-DK"/>
        </w:rPr>
        <w:t>e</w:t>
      </w:r>
      <w:r w:rsidR="00511767">
        <w:rPr>
          <w:lang w:val="da-DK"/>
        </w:rPr>
        <w:t xml:space="preserve"> og kan kun rykke 1-3 felter ad gangen. Hvis du klarer dig igennem dødsgangen</w:t>
      </w:r>
      <w:r w:rsidR="002E6839">
        <w:rPr>
          <w:lang w:val="da-DK"/>
        </w:rPr>
        <w:t>e</w:t>
      </w:r>
      <w:r w:rsidR="00511767">
        <w:rPr>
          <w:lang w:val="da-DK"/>
        </w:rPr>
        <w:t xml:space="preserve"> kan du tage fodlænken af.</w:t>
      </w:r>
    </w:p>
    <w:p w:rsidR="00511767" w:rsidRPr="00511767" w:rsidRDefault="00511767" w:rsidP="00DC0D6F">
      <w:pPr>
        <w:pStyle w:val="Listeafsnit"/>
        <w:numPr>
          <w:ilvl w:val="0"/>
          <w:numId w:val="8"/>
        </w:numPr>
        <w:rPr>
          <w:b/>
          <w:lang w:val="da-DK"/>
        </w:rPr>
      </w:pPr>
      <w:r>
        <w:rPr>
          <w:lang w:val="da-DK"/>
        </w:rPr>
        <w:t>Ups! Inspektørens tålmodighed er sluppet op. Du bliver sendt i den elektriske stol. Indtil d</w:t>
      </w:r>
      <w:r w:rsidR="002E6839">
        <w:rPr>
          <w:lang w:val="da-DK"/>
        </w:rPr>
        <w:t>et bliver din tur igen</w:t>
      </w:r>
      <w:r>
        <w:rPr>
          <w:lang w:val="da-DK"/>
        </w:rPr>
        <w:t xml:space="preserve"> skal du drikke lige så meget som de andre tilsammen.... det overlever du nok ikke.</w:t>
      </w:r>
    </w:p>
    <w:p w:rsidR="00511767" w:rsidRPr="00511767" w:rsidRDefault="00511767" w:rsidP="00DC0D6F">
      <w:pPr>
        <w:rPr>
          <w:b/>
          <w:lang w:val="da-DK"/>
        </w:rPr>
      </w:pPr>
      <w:r>
        <w:rPr>
          <w:b/>
          <w:lang w:val="da-DK"/>
        </w:rPr>
        <w:t>Tredje etape – Gården:</w:t>
      </w:r>
    </w:p>
    <w:p w:rsidR="00511767" w:rsidRPr="00511767" w:rsidRDefault="00511767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>Du prøver at bestikke en vagt. Smart(?). Ryk to felter frem.</w:t>
      </w:r>
    </w:p>
    <w:p w:rsidR="00511767" w:rsidRPr="00511767" w:rsidRDefault="00511767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>Åh nej! Du møder betjent Susan som spænder dig fast på muren. Læg</w:t>
      </w:r>
      <w:r w:rsidR="002E6839">
        <w:rPr>
          <w:lang w:val="da-DK"/>
        </w:rPr>
        <w:t xml:space="preserve"> dig på maven over ryglæn</w:t>
      </w:r>
      <w:r>
        <w:rPr>
          <w:lang w:val="da-DK"/>
        </w:rPr>
        <w:t>et på en stol og drik ½ glas øl med sugerør.</w:t>
      </w:r>
    </w:p>
    <w:p w:rsidR="00511767" w:rsidRPr="00511767" w:rsidRDefault="00511767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>Du vakler ind til vagtern</w:t>
      </w:r>
      <w:r w:rsidR="002E6839">
        <w:rPr>
          <w:lang w:val="da-DK"/>
        </w:rPr>
        <w:t>e</w:t>
      </w:r>
      <w:r>
        <w:rPr>
          <w:lang w:val="da-DK"/>
        </w:rPr>
        <w:t>s persona</w:t>
      </w:r>
      <w:r w:rsidR="002E6839">
        <w:rPr>
          <w:lang w:val="da-DK"/>
        </w:rPr>
        <w:t xml:space="preserve">lefest. Skål med alle tutorene </w:t>
      </w:r>
      <w:r>
        <w:rPr>
          <w:lang w:val="da-DK"/>
        </w:rPr>
        <w:t>og drik lige så lang tid som dem.</w:t>
      </w:r>
    </w:p>
    <w:p w:rsidR="00720D4D" w:rsidRPr="00511767" w:rsidRDefault="002E6839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>Du skvatter over Ratata</w:t>
      </w:r>
      <w:r w:rsidR="00720D4D" w:rsidRPr="00511767">
        <w:rPr>
          <w:lang w:val="da-DK"/>
        </w:rPr>
        <w:t xml:space="preserve"> og fald</w:t>
      </w:r>
      <w:r w:rsidR="00511767">
        <w:rPr>
          <w:lang w:val="da-DK"/>
        </w:rPr>
        <w:t>er</w:t>
      </w:r>
      <w:r w:rsidR="009705DA">
        <w:rPr>
          <w:lang w:val="da-DK"/>
        </w:rPr>
        <w:t xml:space="preserve"> ind</w:t>
      </w:r>
      <w:r>
        <w:rPr>
          <w:lang w:val="da-DK"/>
        </w:rPr>
        <w:t xml:space="preserve"> under et nedløbsrør;</w:t>
      </w:r>
      <w:r w:rsidR="00511767">
        <w:rPr>
          <w:lang w:val="da-DK"/>
        </w:rPr>
        <w:t xml:space="preserve"> du har 10</w:t>
      </w:r>
      <w:r w:rsidR="00720D4D" w:rsidRPr="00511767">
        <w:rPr>
          <w:lang w:val="da-DK"/>
        </w:rPr>
        <w:t xml:space="preserve"> sekunder til at tømme dit glas</w:t>
      </w:r>
      <w:r>
        <w:rPr>
          <w:lang w:val="da-DK"/>
        </w:rPr>
        <w:t>.</w:t>
      </w:r>
    </w:p>
    <w:p w:rsidR="00720D4D" w:rsidRPr="00511767" w:rsidRDefault="00720D4D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 w:rsidRPr="00511767">
        <w:rPr>
          <w:lang w:val="da-DK"/>
        </w:rPr>
        <w:t>Ins</w:t>
      </w:r>
      <w:r w:rsidR="002E6839">
        <w:rPr>
          <w:lang w:val="da-DK"/>
        </w:rPr>
        <w:t>pektørens svoger er murermester og</w:t>
      </w:r>
      <w:r w:rsidRPr="00511767">
        <w:rPr>
          <w:lang w:val="da-DK"/>
        </w:rPr>
        <w:t xml:space="preserve"> han arbejder sort i weekenden. All</w:t>
      </w:r>
      <w:r w:rsidR="009705DA">
        <w:rPr>
          <w:lang w:val="da-DK"/>
        </w:rPr>
        <w:t>e sætter 1 ekstra øl i deres mur</w:t>
      </w:r>
      <w:r w:rsidR="002E6839">
        <w:rPr>
          <w:lang w:val="da-DK"/>
        </w:rPr>
        <w:t>.</w:t>
      </w:r>
    </w:p>
    <w:p w:rsidR="00720D4D" w:rsidRPr="00A07887" w:rsidRDefault="00720D4D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 w:rsidRPr="00511767">
        <w:rPr>
          <w:lang w:val="da-DK"/>
        </w:rPr>
        <w:lastRenderedPageBreak/>
        <w:t>Du bestikker dine medfanger til at hjælpe dig med at grave dit eget hul. De andre spill</w:t>
      </w:r>
      <w:r w:rsidR="002E6839">
        <w:rPr>
          <w:lang w:val="da-DK"/>
        </w:rPr>
        <w:t xml:space="preserve">ere deler halvdelen af din mur </w:t>
      </w:r>
      <w:r w:rsidRPr="00511767">
        <w:rPr>
          <w:lang w:val="da-DK"/>
        </w:rPr>
        <w:t>og sætter en øl i deres egen</w:t>
      </w:r>
      <w:r w:rsidR="002E6839">
        <w:rPr>
          <w:lang w:val="da-DK"/>
        </w:rPr>
        <w:t>.</w:t>
      </w:r>
    </w:p>
    <w:p w:rsidR="00A07887" w:rsidRPr="00511767" w:rsidRDefault="002E6839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 xml:space="preserve">Du er kommet til arbejdslejren og </w:t>
      </w:r>
      <w:r w:rsidR="00A07887">
        <w:rPr>
          <w:lang w:val="da-DK"/>
        </w:rPr>
        <w:t>du lader som om du hører</w:t>
      </w:r>
      <w:r>
        <w:rPr>
          <w:lang w:val="da-DK"/>
        </w:rPr>
        <w:t xml:space="preserve"> til for ikke at blive opdaget. H</w:t>
      </w:r>
      <w:r w:rsidR="00A07887">
        <w:rPr>
          <w:lang w:val="da-DK"/>
        </w:rPr>
        <w:t>jælp en</w:t>
      </w:r>
      <w:r>
        <w:rPr>
          <w:lang w:val="da-DK"/>
        </w:rPr>
        <w:t xml:space="preserve"> tutor med hvad personen beder om.</w:t>
      </w:r>
    </w:p>
    <w:p w:rsidR="00720D4D" w:rsidRPr="00511767" w:rsidRDefault="00720D4D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 w:rsidRPr="00511767">
        <w:rPr>
          <w:lang w:val="da-DK"/>
        </w:rPr>
        <w:t>Du har fået den letteste vej! Drik tre glas øl, og vent to omgange.</w:t>
      </w:r>
    </w:p>
    <w:p w:rsidR="00720D4D" w:rsidRPr="00511767" w:rsidRDefault="002E6839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>Du møder Jason; fuck! Det er fredag den 13. og</w:t>
      </w:r>
      <w:r w:rsidR="00720D4D" w:rsidRPr="00511767">
        <w:rPr>
          <w:lang w:val="da-DK"/>
        </w:rPr>
        <w:t xml:space="preserve"> han saver dit højre ben af. Hink udenfor på dit venstre ben og drik et glas øl</w:t>
      </w:r>
      <w:r>
        <w:rPr>
          <w:lang w:val="da-DK"/>
        </w:rPr>
        <w:t>.</w:t>
      </w:r>
    </w:p>
    <w:p w:rsidR="00720D4D" w:rsidRPr="00511767" w:rsidRDefault="00720D4D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 w:rsidRPr="00511767">
        <w:rPr>
          <w:lang w:val="da-DK"/>
        </w:rPr>
        <w:t>Du arrangerer et fangeopgør. Dumt! Vagterne har van</w:t>
      </w:r>
      <w:r w:rsidR="0029071B">
        <w:rPr>
          <w:lang w:val="da-DK"/>
        </w:rPr>
        <w:t>dkanoner. Alle fanger der er i G</w:t>
      </w:r>
      <w:r w:rsidRPr="00511767">
        <w:rPr>
          <w:lang w:val="da-DK"/>
        </w:rPr>
        <w:t>ården ry</w:t>
      </w:r>
      <w:r w:rsidR="0029071B">
        <w:rPr>
          <w:lang w:val="da-DK"/>
        </w:rPr>
        <w:t>kker tilbage til startfeltet i Cellen</w:t>
      </w:r>
      <w:r w:rsidRPr="00511767">
        <w:rPr>
          <w:lang w:val="da-DK"/>
        </w:rPr>
        <w:t>.</w:t>
      </w:r>
    </w:p>
    <w:p w:rsidR="00720D4D" w:rsidRPr="00511767" w:rsidRDefault="00720D4D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 w:rsidRPr="00511767">
        <w:rPr>
          <w:lang w:val="da-DK"/>
        </w:rPr>
        <w:t>Du møder politimester Striks. Han smider dig hen t</w:t>
      </w:r>
      <w:r w:rsidR="002E6839">
        <w:rPr>
          <w:lang w:val="da-DK"/>
        </w:rPr>
        <w:t>il B</w:t>
      </w:r>
      <w:r w:rsidRPr="00511767">
        <w:rPr>
          <w:lang w:val="da-DK"/>
        </w:rPr>
        <w:t>jørnebanden. Gå til felt 4</w:t>
      </w:r>
      <w:r w:rsidR="002E6839">
        <w:rPr>
          <w:lang w:val="da-DK"/>
        </w:rPr>
        <w:t xml:space="preserve"> i Dødsgangene.</w:t>
      </w:r>
    </w:p>
    <w:p w:rsidR="00720D4D" w:rsidRPr="00511767" w:rsidRDefault="002E6839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>Du møder Hannibal the Cannibal</w:t>
      </w:r>
      <w:r w:rsidR="00720D4D" w:rsidRPr="00511767">
        <w:rPr>
          <w:lang w:val="da-DK"/>
        </w:rPr>
        <w:t xml:space="preserve">. Han drikker </w:t>
      </w:r>
      <w:r w:rsidR="00DB7BA1">
        <w:rPr>
          <w:lang w:val="da-DK"/>
        </w:rPr>
        <w:t>af din lever men dør af alkohol</w:t>
      </w:r>
      <w:r w:rsidR="00720D4D" w:rsidRPr="00511767">
        <w:rPr>
          <w:lang w:val="da-DK"/>
        </w:rPr>
        <w:t>forgiftning. Gå til øldepot</w:t>
      </w:r>
      <w:r w:rsidR="00DB7BA1">
        <w:rPr>
          <w:lang w:val="da-DK"/>
        </w:rPr>
        <w:t>et for at indhente det forsømte (f</w:t>
      </w:r>
      <w:r w:rsidR="00720D4D" w:rsidRPr="00511767">
        <w:rPr>
          <w:lang w:val="da-DK"/>
        </w:rPr>
        <w:t xml:space="preserve">elt </w:t>
      </w:r>
      <w:r w:rsidR="00B643F9">
        <w:rPr>
          <w:lang w:val="da-DK"/>
        </w:rPr>
        <w:t>5, D</w:t>
      </w:r>
      <w:r w:rsidR="00511767">
        <w:rPr>
          <w:lang w:val="da-DK"/>
        </w:rPr>
        <w:t>ødsgangen</w:t>
      </w:r>
      <w:r w:rsidR="00B643F9">
        <w:rPr>
          <w:lang w:val="da-DK"/>
        </w:rPr>
        <w:t>e</w:t>
      </w:r>
      <w:r w:rsidR="00511767">
        <w:rPr>
          <w:lang w:val="da-DK"/>
        </w:rPr>
        <w:t>)</w:t>
      </w:r>
      <w:r w:rsidR="00DB7BA1">
        <w:rPr>
          <w:lang w:val="da-DK"/>
        </w:rPr>
        <w:t>.</w:t>
      </w:r>
    </w:p>
    <w:p w:rsidR="00511767" w:rsidRPr="00511767" w:rsidRDefault="00511767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>Det regner kraftigt! Du glider i mud</w:t>
      </w:r>
      <w:r w:rsidR="00B643F9">
        <w:rPr>
          <w:lang w:val="da-DK"/>
        </w:rPr>
        <w:t>d</w:t>
      </w:r>
      <w:r>
        <w:rPr>
          <w:lang w:val="da-DK"/>
        </w:rPr>
        <w:t>eret og falder ind under et nedløbsrør. Du har 10 sekunder til at tømme dit glas</w:t>
      </w:r>
      <w:r w:rsidR="00B643F9">
        <w:rPr>
          <w:lang w:val="da-DK"/>
        </w:rPr>
        <w:t>.</w:t>
      </w:r>
    </w:p>
    <w:p w:rsidR="00511767" w:rsidRPr="00321F60" w:rsidRDefault="00511767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>Du stikker en medfange, men i bliver begge opdaget. Du og din sidemand rykker tilbage til startfeltet i cellen.</w:t>
      </w:r>
    </w:p>
    <w:p w:rsidR="00321F60" w:rsidRPr="00321F60" w:rsidRDefault="00321F60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 xml:space="preserve">Du falder i kloakken og bliver suget op i </w:t>
      </w:r>
      <w:r w:rsidR="00B643F9">
        <w:rPr>
          <w:lang w:val="da-DK"/>
        </w:rPr>
        <w:t>dit eget toilet. Ryk til toilet</w:t>
      </w:r>
      <w:r>
        <w:rPr>
          <w:lang w:val="da-DK"/>
        </w:rPr>
        <w:t>feltet</w:t>
      </w:r>
      <w:r w:rsidR="00B643F9">
        <w:rPr>
          <w:lang w:val="da-DK"/>
        </w:rPr>
        <w:t xml:space="preserve"> (felt 9, C</w:t>
      </w:r>
      <w:r>
        <w:rPr>
          <w:lang w:val="da-DK"/>
        </w:rPr>
        <w:t>ellen)</w:t>
      </w:r>
      <w:r w:rsidR="00B643F9">
        <w:rPr>
          <w:lang w:val="da-DK"/>
        </w:rPr>
        <w:t>.</w:t>
      </w:r>
    </w:p>
    <w:p w:rsidR="00321F60" w:rsidRPr="00321F60" w:rsidRDefault="00321F60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>Dette f</w:t>
      </w:r>
      <w:r w:rsidR="00B643F9">
        <w:rPr>
          <w:lang w:val="da-DK"/>
        </w:rPr>
        <w:t>elt ser ud til at være tomt? K</w:t>
      </w:r>
      <w:r>
        <w:rPr>
          <w:lang w:val="da-DK"/>
        </w:rPr>
        <w:t>an det nu også passe?</w:t>
      </w:r>
    </w:p>
    <w:p w:rsidR="00321F60" w:rsidRPr="00321F60" w:rsidRDefault="00321F60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>Du møder Ronny Ranglebær. LORT! Gå udenfor og drik et glas øl, mens lugten forsvinder.</w:t>
      </w:r>
    </w:p>
    <w:p w:rsidR="00321F60" w:rsidRPr="00321F60" w:rsidRDefault="00321F60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>Du glider i en banan og falder ind under et nedløbsrør. Du har 10 sekunder til at tømme dit glas.</w:t>
      </w:r>
    </w:p>
    <w:p w:rsidR="00321F60" w:rsidRPr="00321F60" w:rsidRDefault="00494BA2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 xml:space="preserve">Ups! Dine snørebånd er bundet </w:t>
      </w:r>
      <w:r w:rsidR="00321F60">
        <w:rPr>
          <w:lang w:val="da-DK"/>
        </w:rPr>
        <w:t>sammen, du falder ind under et nedløbsrør. Du har</w:t>
      </w:r>
      <w:r w:rsidR="00B643F9">
        <w:rPr>
          <w:lang w:val="da-DK"/>
        </w:rPr>
        <w:t xml:space="preserve"> 10 sekunder til at tømme dit gla</w:t>
      </w:r>
      <w:r w:rsidR="00321F60">
        <w:rPr>
          <w:lang w:val="da-DK"/>
        </w:rPr>
        <w:t>s.</w:t>
      </w:r>
    </w:p>
    <w:p w:rsidR="00321F60" w:rsidRPr="00321F60" w:rsidRDefault="00321F60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>Du møder en kæmpe bodybuilder. Du kommer til at vælte en vægtskive ned over hans fod. Kvajpande! Drik en kvajebajer efter du har løbet rundt om huset.</w:t>
      </w:r>
    </w:p>
    <w:p w:rsidR="00321F60" w:rsidRPr="00321F60" w:rsidRDefault="00321F60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 xml:space="preserve">Åh nej! Du har set Susan i joggingdragt – og også uden! Hun er </w:t>
      </w:r>
      <w:r w:rsidR="002A2801">
        <w:rPr>
          <w:lang w:val="da-DK"/>
        </w:rPr>
        <w:t>til sport i to’eren og tager dig</w:t>
      </w:r>
      <w:r>
        <w:rPr>
          <w:lang w:val="da-DK"/>
        </w:rPr>
        <w:t xml:space="preserve"> bagfra med sin klit. Du har nu svært ved at sidde ned. Stå op 1 omgang.</w:t>
      </w:r>
    </w:p>
    <w:p w:rsidR="00321F60" w:rsidRPr="00321F60" w:rsidRDefault="00321F60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>Efter den hårde træning tager du et bad. Du kommer til at bukke dog efter sæben og har nu svært ved at sidde ned. Stå op 2 omgange.</w:t>
      </w:r>
    </w:p>
    <w:p w:rsidR="00321F60" w:rsidRPr="00321F60" w:rsidRDefault="00321F60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>Du falder i branddammen, du har 10 sekunder til at tømme dit glas.</w:t>
      </w:r>
    </w:p>
    <w:p w:rsidR="00321F60" w:rsidRPr="00321F60" w:rsidRDefault="00321F60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>For at gøre dig klar til slutspurten tømmer du din øl!</w:t>
      </w:r>
    </w:p>
    <w:p w:rsidR="00321F60" w:rsidRPr="00321F60" w:rsidRDefault="00321F60" w:rsidP="00DC0D6F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>Du har drukket for meget og fald</w:t>
      </w:r>
      <w:r w:rsidR="002A2801">
        <w:rPr>
          <w:lang w:val="da-DK"/>
        </w:rPr>
        <w:t>er omkuld under et nedløbsrør. D</w:t>
      </w:r>
      <w:r>
        <w:rPr>
          <w:lang w:val="da-DK"/>
        </w:rPr>
        <w:t xml:space="preserve">a du kigger op kan du ikke undgå at bemærke at VVS-manden har </w:t>
      </w:r>
      <w:r w:rsidR="002A2801">
        <w:rPr>
          <w:lang w:val="da-DK"/>
        </w:rPr>
        <w:t>været der og opgraderet røret; d</w:t>
      </w:r>
      <w:r>
        <w:rPr>
          <w:lang w:val="da-DK"/>
        </w:rPr>
        <w:t>u har 10 sekunder til at tømme to glas øl</w:t>
      </w:r>
      <w:r w:rsidR="00C92F33">
        <w:rPr>
          <w:lang w:val="da-DK"/>
        </w:rPr>
        <w:t>.</w:t>
      </w:r>
    </w:p>
    <w:p w:rsidR="004F65F1" w:rsidRPr="00DC0D6F" w:rsidRDefault="00321F60" w:rsidP="00ED08C7">
      <w:pPr>
        <w:pStyle w:val="Listeafsnit"/>
        <w:numPr>
          <w:ilvl w:val="0"/>
          <w:numId w:val="10"/>
        </w:numPr>
        <w:rPr>
          <w:b/>
          <w:lang w:val="da-DK"/>
        </w:rPr>
      </w:pPr>
      <w:r w:rsidRPr="00DC0D6F">
        <w:rPr>
          <w:lang w:val="da-DK"/>
        </w:rPr>
        <w:t>Du kan se ud gennem hullet. Der står en kvinde. Åh nej! Du tror det er Susan, du skriger højt og løber tilbage mod cellen. Men i gangene møder du den rigtige Susan. Hun slæber dig med til sit torturkammer. Ryk til tor</w:t>
      </w:r>
      <w:r w:rsidR="002A2801">
        <w:rPr>
          <w:lang w:val="da-DK"/>
        </w:rPr>
        <w:t>turkammeret i gangene (felt 8, Dødsg</w:t>
      </w:r>
      <w:r w:rsidRPr="00DC0D6F">
        <w:rPr>
          <w:lang w:val="da-DK"/>
        </w:rPr>
        <w:t>angene)</w:t>
      </w:r>
      <w:r w:rsidR="002A2801">
        <w:rPr>
          <w:lang w:val="da-DK"/>
        </w:rPr>
        <w:t>.</w:t>
      </w:r>
    </w:p>
    <w:p w:rsidR="00DC0D6F" w:rsidRPr="00DC0D6F" w:rsidRDefault="00DC0D6F" w:rsidP="00ED08C7">
      <w:pPr>
        <w:pStyle w:val="Listeafsnit"/>
        <w:numPr>
          <w:ilvl w:val="0"/>
          <w:numId w:val="10"/>
        </w:numPr>
        <w:rPr>
          <w:b/>
          <w:lang w:val="da-DK"/>
        </w:rPr>
      </w:pPr>
      <w:r>
        <w:rPr>
          <w:lang w:val="da-DK"/>
        </w:rPr>
        <w:t>???</w:t>
      </w:r>
    </w:p>
    <w:p w:rsidR="004F65F1" w:rsidRDefault="004F65F1" w:rsidP="004F65F1">
      <w:pPr>
        <w:rPr>
          <w:b/>
          <w:lang w:val="da-DK"/>
        </w:rPr>
      </w:pPr>
    </w:p>
    <w:p w:rsidR="00DC0D6F" w:rsidRDefault="00DC0D6F" w:rsidP="004F65F1">
      <w:pPr>
        <w:rPr>
          <w:b/>
          <w:lang w:val="da-DK"/>
        </w:rPr>
      </w:pPr>
    </w:p>
    <w:p w:rsidR="00DC0D6F" w:rsidRDefault="00DC0D6F" w:rsidP="004F65F1">
      <w:pPr>
        <w:rPr>
          <w:b/>
          <w:lang w:val="da-DK"/>
        </w:rPr>
      </w:pPr>
      <w:r>
        <w:rPr>
          <w:b/>
          <w:lang w:val="da-DK"/>
        </w:rPr>
        <w:t xml:space="preserve">HUSK </w:t>
      </w:r>
    </w:p>
    <w:p w:rsidR="007B7033" w:rsidRDefault="00DC0D6F" w:rsidP="004F65F1">
      <w:pPr>
        <w:rPr>
          <w:b/>
          <w:lang w:val="da-DK"/>
        </w:rPr>
      </w:pPr>
      <w:r>
        <w:rPr>
          <w:b/>
          <w:lang w:val="da-DK"/>
        </w:rPr>
        <w:t>Huller, mure, hjerter, blå kant, sekskant, skål i skuret</w:t>
      </w:r>
      <w:r w:rsidR="00941CD5">
        <w:rPr>
          <w:b/>
          <w:lang w:val="da-DK"/>
        </w:rPr>
        <w:t>, smiley</w:t>
      </w:r>
    </w:p>
    <w:p w:rsidR="007B7033" w:rsidRDefault="007B7033">
      <w:pPr>
        <w:rPr>
          <w:b/>
          <w:lang w:val="da-DK"/>
        </w:rPr>
      </w:pPr>
      <w:r>
        <w:rPr>
          <w:b/>
          <w:lang w:val="da-DK"/>
        </w:rPr>
        <w:br w:type="page"/>
      </w:r>
    </w:p>
    <w:p w:rsidR="00DC0D6F" w:rsidRDefault="007B7033" w:rsidP="004F65F1">
      <w:pPr>
        <w:rPr>
          <w:lang w:val="da-DK"/>
        </w:rPr>
      </w:pPr>
      <w:r>
        <w:rPr>
          <w:lang w:val="da-DK"/>
        </w:rPr>
        <w:lastRenderedPageBreak/>
        <w:t>1: Sekskant</w:t>
      </w:r>
      <w:r>
        <w:rPr>
          <w:lang w:val="da-DK"/>
        </w:rPr>
        <w:tab/>
        <w:t>smiley</w:t>
      </w:r>
    </w:p>
    <w:p w:rsidR="007B7033" w:rsidRDefault="007B7033" w:rsidP="004F65F1">
      <w:pPr>
        <w:rPr>
          <w:lang w:val="da-DK"/>
        </w:rPr>
      </w:pPr>
      <w:r>
        <w:rPr>
          <w:lang w:val="da-DK"/>
        </w:rPr>
        <w:t>3: Skur</w:t>
      </w:r>
    </w:p>
    <w:p w:rsidR="007B7033" w:rsidRDefault="007B7033" w:rsidP="004F65F1">
      <w:pPr>
        <w:rPr>
          <w:lang w:val="da-DK"/>
        </w:rPr>
      </w:pPr>
      <w:r>
        <w:rPr>
          <w:lang w:val="da-DK"/>
        </w:rPr>
        <w:t>4: Blå</w:t>
      </w:r>
    </w:p>
    <w:p w:rsidR="007B7033" w:rsidRDefault="007B7033" w:rsidP="004F65F1">
      <w:pPr>
        <w:rPr>
          <w:lang w:val="da-DK"/>
        </w:rPr>
      </w:pPr>
      <w:r>
        <w:rPr>
          <w:lang w:val="da-DK"/>
        </w:rPr>
        <w:t>6: Mur</w:t>
      </w:r>
    </w:p>
    <w:p w:rsidR="007B7033" w:rsidRPr="007B7033" w:rsidRDefault="007B7033" w:rsidP="004F65F1">
      <w:pPr>
        <w:rPr>
          <w:lang w:val="da-DK"/>
        </w:rPr>
      </w:pPr>
      <w:r>
        <w:rPr>
          <w:lang w:val="da-DK"/>
        </w:rPr>
        <w:t>7: Blå</w:t>
      </w:r>
    </w:p>
    <w:sectPr w:rsidR="007B7033" w:rsidRPr="007B7033" w:rsidSect="00DC0D6F">
      <w:pgSz w:w="12240" w:h="15840"/>
      <w:pgMar w:top="720" w:right="720" w:bottom="720" w:left="720" w:header="3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2B7" w:rsidRDefault="00FF02B7" w:rsidP="00DC0D6F">
      <w:r>
        <w:separator/>
      </w:r>
    </w:p>
  </w:endnote>
  <w:endnote w:type="continuationSeparator" w:id="0">
    <w:p w:rsidR="00FF02B7" w:rsidRDefault="00FF02B7" w:rsidP="00DC0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2B7" w:rsidRDefault="00FF02B7" w:rsidP="00DC0D6F">
      <w:r>
        <w:separator/>
      </w:r>
    </w:p>
  </w:footnote>
  <w:footnote w:type="continuationSeparator" w:id="0">
    <w:p w:rsidR="00FF02B7" w:rsidRDefault="00FF02B7" w:rsidP="00DC0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61C2"/>
    <w:multiLevelType w:val="hybridMultilevel"/>
    <w:tmpl w:val="C974EE96"/>
    <w:lvl w:ilvl="0" w:tplc="BF6AE2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52ACC"/>
    <w:multiLevelType w:val="hybridMultilevel"/>
    <w:tmpl w:val="B1DCE8D0"/>
    <w:lvl w:ilvl="0" w:tplc="F650107C">
      <w:start w:val="2"/>
      <w:numFmt w:val="decimal"/>
      <w:lvlText w:val="%1"/>
      <w:lvlJc w:val="left"/>
      <w:pPr>
        <w:ind w:left="927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647" w:hanging="360"/>
      </w:pPr>
    </w:lvl>
    <w:lvl w:ilvl="2" w:tplc="0406001B" w:tentative="1">
      <w:start w:val="1"/>
      <w:numFmt w:val="lowerRoman"/>
      <w:lvlText w:val="%3."/>
      <w:lvlJc w:val="right"/>
      <w:pPr>
        <w:ind w:left="2367" w:hanging="180"/>
      </w:pPr>
    </w:lvl>
    <w:lvl w:ilvl="3" w:tplc="0406000F" w:tentative="1">
      <w:start w:val="1"/>
      <w:numFmt w:val="decimal"/>
      <w:lvlText w:val="%4."/>
      <w:lvlJc w:val="left"/>
      <w:pPr>
        <w:ind w:left="3087" w:hanging="360"/>
      </w:pPr>
    </w:lvl>
    <w:lvl w:ilvl="4" w:tplc="04060019" w:tentative="1">
      <w:start w:val="1"/>
      <w:numFmt w:val="lowerLetter"/>
      <w:lvlText w:val="%5."/>
      <w:lvlJc w:val="left"/>
      <w:pPr>
        <w:ind w:left="3807" w:hanging="360"/>
      </w:pPr>
    </w:lvl>
    <w:lvl w:ilvl="5" w:tplc="0406001B" w:tentative="1">
      <w:start w:val="1"/>
      <w:numFmt w:val="lowerRoman"/>
      <w:lvlText w:val="%6."/>
      <w:lvlJc w:val="right"/>
      <w:pPr>
        <w:ind w:left="4527" w:hanging="180"/>
      </w:pPr>
    </w:lvl>
    <w:lvl w:ilvl="6" w:tplc="0406000F" w:tentative="1">
      <w:start w:val="1"/>
      <w:numFmt w:val="decimal"/>
      <w:lvlText w:val="%7."/>
      <w:lvlJc w:val="left"/>
      <w:pPr>
        <w:ind w:left="5247" w:hanging="360"/>
      </w:pPr>
    </w:lvl>
    <w:lvl w:ilvl="7" w:tplc="04060019" w:tentative="1">
      <w:start w:val="1"/>
      <w:numFmt w:val="lowerLetter"/>
      <w:lvlText w:val="%8."/>
      <w:lvlJc w:val="left"/>
      <w:pPr>
        <w:ind w:left="5967" w:hanging="360"/>
      </w:pPr>
    </w:lvl>
    <w:lvl w:ilvl="8" w:tplc="040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25F6AC0"/>
    <w:multiLevelType w:val="hybridMultilevel"/>
    <w:tmpl w:val="F6522FEA"/>
    <w:lvl w:ilvl="0" w:tplc="DD966D06">
      <w:numFmt w:val="bullet"/>
      <w:lvlText w:val="§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8290B"/>
    <w:multiLevelType w:val="hybridMultilevel"/>
    <w:tmpl w:val="2A52E2E6"/>
    <w:lvl w:ilvl="0" w:tplc="18E0AA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726DD"/>
    <w:multiLevelType w:val="hybridMultilevel"/>
    <w:tmpl w:val="61209ABC"/>
    <w:lvl w:ilvl="0" w:tplc="7AD0EC60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90F42"/>
    <w:multiLevelType w:val="hybridMultilevel"/>
    <w:tmpl w:val="CE925018"/>
    <w:lvl w:ilvl="0" w:tplc="1A9AE3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93996"/>
    <w:multiLevelType w:val="hybridMultilevel"/>
    <w:tmpl w:val="EABE33F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D525C"/>
    <w:multiLevelType w:val="hybridMultilevel"/>
    <w:tmpl w:val="8364110A"/>
    <w:lvl w:ilvl="0" w:tplc="7AD0EC60">
      <w:numFmt w:val="decimal"/>
      <w:lvlText w:val="%1."/>
      <w:lvlJc w:val="left"/>
      <w:pPr>
        <w:ind w:left="927" w:hanging="360"/>
      </w:pPr>
      <w:rPr>
        <w:b w:val="0"/>
      </w:rPr>
    </w:lvl>
    <w:lvl w:ilvl="1" w:tplc="04060019" w:tentative="1">
      <w:start w:val="1"/>
      <w:numFmt w:val="lowerLetter"/>
      <w:lvlText w:val="%2."/>
      <w:lvlJc w:val="left"/>
      <w:pPr>
        <w:ind w:left="1647" w:hanging="360"/>
      </w:pPr>
    </w:lvl>
    <w:lvl w:ilvl="2" w:tplc="0406001B" w:tentative="1">
      <w:start w:val="1"/>
      <w:numFmt w:val="lowerRoman"/>
      <w:lvlText w:val="%3."/>
      <w:lvlJc w:val="right"/>
      <w:pPr>
        <w:ind w:left="2367" w:hanging="180"/>
      </w:pPr>
    </w:lvl>
    <w:lvl w:ilvl="3" w:tplc="0406000F" w:tentative="1">
      <w:start w:val="1"/>
      <w:numFmt w:val="decimal"/>
      <w:lvlText w:val="%4."/>
      <w:lvlJc w:val="left"/>
      <w:pPr>
        <w:ind w:left="3087" w:hanging="360"/>
      </w:pPr>
    </w:lvl>
    <w:lvl w:ilvl="4" w:tplc="04060019" w:tentative="1">
      <w:start w:val="1"/>
      <w:numFmt w:val="lowerLetter"/>
      <w:lvlText w:val="%5."/>
      <w:lvlJc w:val="left"/>
      <w:pPr>
        <w:ind w:left="3807" w:hanging="360"/>
      </w:pPr>
    </w:lvl>
    <w:lvl w:ilvl="5" w:tplc="0406001B" w:tentative="1">
      <w:start w:val="1"/>
      <w:numFmt w:val="lowerRoman"/>
      <w:lvlText w:val="%6."/>
      <w:lvlJc w:val="right"/>
      <w:pPr>
        <w:ind w:left="4527" w:hanging="180"/>
      </w:pPr>
    </w:lvl>
    <w:lvl w:ilvl="6" w:tplc="0406000F" w:tentative="1">
      <w:start w:val="1"/>
      <w:numFmt w:val="decimal"/>
      <w:lvlText w:val="%7."/>
      <w:lvlJc w:val="left"/>
      <w:pPr>
        <w:ind w:left="5247" w:hanging="360"/>
      </w:pPr>
    </w:lvl>
    <w:lvl w:ilvl="7" w:tplc="04060019" w:tentative="1">
      <w:start w:val="1"/>
      <w:numFmt w:val="lowerLetter"/>
      <w:lvlText w:val="%8."/>
      <w:lvlJc w:val="left"/>
      <w:pPr>
        <w:ind w:left="5967" w:hanging="360"/>
      </w:pPr>
    </w:lvl>
    <w:lvl w:ilvl="8" w:tplc="040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7920E7A"/>
    <w:multiLevelType w:val="hybridMultilevel"/>
    <w:tmpl w:val="2DB8447E"/>
    <w:lvl w:ilvl="0" w:tplc="7AD0EC60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64986"/>
    <w:multiLevelType w:val="hybridMultilevel"/>
    <w:tmpl w:val="1FB0F780"/>
    <w:lvl w:ilvl="0" w:tplc="53B018A0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B10F86"/>
    <w:multiLevelType w:val="hybridMultilevel"/>
    <w:tmpl w:val="6952E966"/>
    <w:lvl w:ilvl="0" w:tplc="DD966D06">
      <w:numFmt w:val="bullet"/>
      <w:lvlText w:val="§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C460E"/>
    <w:multiLevelType w:val="hybridMultilevel"/>
    <w:tmpl w:val="E9B44D38"/>
    <w:lvl w:ilvl="0" w:tplc="A27868B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0"/>
  </w:num>
  <w:num w:numId="5">
    <w:abstractNumId w:val="0"/>
  </w:num>
  <w:num w:numId="6">
    <w:abstractNumId w:val="7"/>
  </w:num>
  <w:num w:numId="7">
    <w:abstractNumId w:val="9"/>
  </w:num>
  <w:num w:numId="8">
    <w:abstractNumId w:val="8"/>
  </w:num>
  <w:num w:numId="9">
    <w:abstractNumId w:val="11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EA5"/>
    <w:rsid w:val="0000174B"/>
    <w:rsid w:val="00082CCC"/>
    <w:rsid w:val="001A6863"/>
    <w:rsid w:val="0029071B"/>
    <w:rsid w:val="002A2801"/>
    <w:rsid w:val="002B005D"/>
    <w:rsid w:val="002E6839"/>
    <w:rsid w:val="00321F60"/>
    <w:rsid w:val="0037013F"/>
    <w:rsid w:val="00494BA2"/>
    <w:rsid w:val="004D478B"/>
    <w:rsid w:val="004F65F1"/>
    <w:rsid w:val="00511767"/>
    <w:rsid w:val="00512BB8"/>
    <w:rsid w:val="00514196"/>
    <w:rsid w:val="005B41DC"/>
    <w:rsid w:val="005E0EA5"/>
    <w:rsid w:val="00606F5E"/>
    <w:rsid w:val="00720D4D"/>
    <w:rsid w:val="0075589F"/>
    <w:rsid w:val="007A3362"/>
    <w:rsid w:val="007B7033"/>
    <w:rsid w:val="00925D29"/>
    <w:rsid w:val="00941CD5"/>
    <w:rsid w:val="009705DA"/>
    <w:rsid w:val="009A20FC"/>
    <w:rsid w:val="009E0281"/>
    <w:rsid w:val="00A07887"/>
    <w:rsid w:val="00B643F9"/>
    <w:rsid w:val="00BA6B4D"/>
    <w:rsid w:val="00C92F33"/>
    <w:rsid w:val="00DB7BA1"/>
    <w:rsid w:val="00DC0D6F"/>
    <w:rsid w:val="00E015B6"/>
    <w:rsid w:val="00E95470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2DA61"/>
  <w15:chartTrackingRefBased/>
  <w15:docId w15:val="{EB749C88-6DCA-402E-B130-D3551135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Normal"/>
    <w:next w:val="Normal"/>
    <w:link w:val="TitelTegn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Pr>
      <w:rFonts w:eastAsiaTheme="minorEastAsia"/>
      <w:color w:val="5A5A5A" w:themeColor="text1" w:themeTint="A5"/>
      <w:spacing w:val="15"/>
    </w:rPr>
  </w:style>
  <w:style w:type="character" w:styleId="Svagfremhvning">
    <w:name w:val="Subtle Emphasis"/>
    <w:basedOn w:val="Standardskrifttypeiafsnit"/>
    <w:uiPriority w:val="19"/>
    <w:qFormat/>
    <w:rPr>
      <w:i/>
      <w:iCs/>
      <w:color w:val="404040" w:themeColor="text1" w:themeTint="BF"/>
    </w:rPr>
  </w:style>
  <w:style w:type="character" w:styleId="Fremhv">
    <w:name w:val="Emphasis"/>
    <w:basedOn w:val="Standardskrifttypeiafsnit"/>
    <w:uiPriority w:val="20"/>
    <w:qFormat/>
    <w:rPr>
      <w:i/>
      <w:iCs/>
    </w:rPr>
  </w:style>
  <w:style w:type="character" w:styleId="Kraftigfremhvning">
    <w:name w:val="Intense Emphasis"/>
    <w:basedOn w:val="Standardskrifttypeiafsnit"/>
    <w:uiPriority w:val="21"/>
    <w:qFormat/>
    <w:rPr>
      <w:i/>
      <w:iCs/>
      <w:color w:val="5B9BD5" w:themeColor="accent1"/>
    </w:rPr>
  </w:style>
  <w:style w:type="character" w:styleId="Strk">
    <w:name w:val="Strong"/>
    <w:basedOn w:val="Standardskrifttypeiafsnit"/>
    <w:uiPriority w:val="22"/>
    <w:qFormat/>
    <w:rPr>
      <w:b/>
      <w:bCs/>
    </w:rPr>
  </w:style>
  <w:style w:type="paragraph" w:styleId="Citat">
    <w:name w:val="Quote"/>
    <w:basedOn w:val="Normal"/>
    <w:next w:val="Normal"/>
    <w:link w:val="CitatTegn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Pr>
      <w:i/>
      <w:iCs/>
      <w:color w:val="404040" w:themeColor="text1" w:themeTint="BF"/>
    </w:rPr>
  </w:style>
  <w:style w:type="paragraph" w:styleId="Strktcitat">
    <w:name w:val="Intense Quote"/>
    <w:basedOn w:val="Normal"/>
    <w:next w:val="Normal"/>
    <w:link w:val="StrktcitatTegn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Pr>
      <w:i/>
      <w:iCs/>
      <w:color w:val="5B9BD5" w:themeColor="accent1"/>
    </w:rPr>
  </w:style>
  <w:style w:type="character" w:styleId="Svaghenvisning">
    <w:name w:val="Subtle Reference"/>
    <w:basedOn w:val="Standardskrifttypeiafsnit"/>
    <w:uiPriority w:val="31"/>
    <w:qFormat/>
    <w:rPr>
      <w:smallCaps/>
      <w:color w:val="5A5A5A" w:themeColor="text1" w:themeTint="A5"/>
    </w:rPr>
  </w:style>
  <w:style w:type="character" w:styleId="Kraftighenvisning">
    <w:name w:val="Intense Reference"/>
    <w:basedOn w:val="Standardskrifttypeiafsnit"/>
    <w:uiPriority w:val="32"/>
    <w:qFormat/>
    <w:rPr>
      <w:b/>
      <w:bCs/>
      <w:smallCaps/>
      <w:color w:val="5B9BD5" w:themeColor="accent1"/>
      <w:spacing w:val="5"/>
    </w:rPr>
  </w:style>
  <w:style w:type="character" w:styleId="Bogenstitel">
    <w:name w:val="Book Title"/>
    <w:basedOn w:val="Standardskrifttypeiafsnit"/>
    <w:uiPriority w:val="33"/>
    <w:qFormat/>
    <w:rPr>
      <w:b/>
      <w:bCs/>
      <w:i/>
      <w:iCs/>
      <w:spacing w:val="5"/>
    </w:rPr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unhideWhenUsed/>
    <w:rPr>
      <w:color w:val="954F72" w:themeColor="followedHyperlink"/>
      <w:u w:val="single"/>
    </w:rPr>
  </w:style>
  <w:style w:type="paragraph" w:styleId="Billedtekst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DC0D6F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DC0D6F"/>
  </w:style>
  <w:style w:type="paragraph" w:styleId="Sidefod">
    <w:name w:val="footer"/>
    <w:basedOn w:val="Normal"/>
    <w:link w:val="SidefodTegn"/>
    <w:uiPriority w:val="99"/>
    <w:unhideWhenUsed/>
    <w:rsid w:val="00DC0D6F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DC0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174</TotalTime>
  <Pages>4</Pages>
  <Words>1338</Words>
  <Characters>8167</Characters>
  <Application>Microsoft Office Word</Application>
  <DocSecurity>0</DocSecurity>
  <Lines>68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Frederik Appel Vardinghus-Nielsen</cp:lastModifiedBy>
  <cp:revision>16</cp:revision>
  <dcterms:created xsi:type="dcterms:W3CDTF">2015-10-15T16:17:00Z</dcterms:created>
  <dcterms:modified xsi:type="dcterms:W3CDTF">2018-01-30T12:55:00Z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